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0C24" w:rsidRDefault="00970D25" w:rsidP="007B0C24">
      <w:pPr>
        <w:ind w:left="210" w:hanging="210"/>
      </w:pPr>
      <w:r>
        <w:rPr>
          <w:rFonts w:hint="eastAsia"/>
        </w:rPr>
        <w:t>（様式1）</w:t>
      </w:r>
    </w:p>
    <w:tbl>
      <w:tblPr>
        <w:tblStyle w:val="a6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121"/>
        <w:gridCol w:w="756"/>
        <w:gridCol w:w="1087"/>
        <w:gridCol w:w="387"/>
        <w:gridCol w:w="889"/>
        <w:gridCol w:w="2405"/>
        <w:gridCol w:w="850"/>
        <w:gridCol w:w="276"/>
      </w:tblGrid>
      <w:tr w:rsidR="000633BF" w:rsidRPr="000633BF" w:rsidTr="006C2225">
        <w:trPr>
          <w:trHeight w:val="911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  <w:tcBorders>
              <w:top w:val="single" w:sz="8" w:space="0" w:color="auto"/>
            </w:tcBorders>
            <w:vAlign w:val="center"/>
          </w:tcPr>
          <w:p w:rsidR="000633BF" w:rsidRPr="000633BF" w:rsidRDefault="000633BF" w:rsidP="000633BF">
            <w:pPr>
              <w:ind w:left="0" w:firstLineChars="0" w:firstLine="0"/>
              <w:jc w:val="right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年　　　　　月　　　　　日</w:t>
            </w:r>
          </w:p>
        </w:tc>
        <w:tc>
          <w:tcPr>
            <w:tcW w:w="276" w:type="dxa"/>
            <w:tcBorders>
              <w:top w:val="single" w:sz="8" w:space="0" w:color="auto"/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rPr>
          <w:trHeight w:val="1264"/>
        </w:trPr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  <w:vAlign w:val="center"/>
          </w:tcPr>
          <w:p w:rsidR="000633BF" w:rsidRPr="000633BF" w:rsidRDefault="000633BF" w:rsidP="000633BF">
            <w:pPr>
              <w:ind w:left="0" w:firstLineChars="0" w:firstLine="0"/>
              <w:jc w:val="center"/>
              <w:rPr>
                <w:rFonts w:hAnsi="ＭＳ Ｐ明朝"/>
                <w:sz w:val="32"/>
                <w:szCs w:val="32"/>
              </w:rPr>
            </w:pPr>
            <w:r w:rsidRPr="000633BF">
              <w:rPr>
                <w:rFonts w:hAnsi="ＭＳ Ｐ明朝" w:hint="eastAsia"/>
                <w:sz w:val="32"/>
                <w:szCs w:val="32"/>
              </w:rPr>
              <w:t>学</w:t>
            </w:r>
            <w:r>
              <w:rPr>
                <w:rFonts w:hAnsi="ＭＳ Ｐ明朝" w:hint="eastAsia"/>
                <w:sz w:val="32"/>
                <w:szCs w:val="32"/>
              </w:rPr>
              <w:t xml:space="preserve">　　</w:t>
            </w:r>
            <w:r w:rsidRPr="000633BF">
              <w:rPr>
                <w:rFonts w:hAnsi="ＭＳ Ｐ明朝" w:hint="eastAsia"/>
                <w:sz w:val="32"/>
                <w:szCs w:val="32"/>
              </w:rPr>
              <w:t>位</w:t>
            </w:r>
            <w:r>
              <w:rPr>
                <w:rFonts w:hAnsi="ＭＳ Ｐ明朝" w:hint="eastAsia"/>
                <w:sz w:val="32"/>
                <w:szCs w:val="32"/>
              </w:rPr>
              <w:t xml:space="preserve">　　</w:t>
            </w:r>
            <w:r w:rsidRPr="000633BF">
              <w:rPr>
                <w:rFonts w:hAnsi="ＭＳ Ｐ明朝" w:hint="eastAsia"/>
                <w:sz w:val="32"/>
                <w:szCs w:val="32"/>
              </w:rPr>
              <w:t>申</w:t>
            </w:r>
            <w:r>
              <w:rPr>
                <w:rFonts w:hAnsi="ＭＳ Ｐ明朝" w:hint="eastAsia"/>
                <w:sz w:val="32"/>
                <w:szCs w:val="32"/>
              </w:rPr>
              <w:t xml:space="preserve">　　</w:t>
            </w:r>
            <w:r w:rsidRPr="000633BF">
              <w:rPr>
                <w:rFonts w:hAnsi="ＭＳ Ｐ明朝" w:hint="eastAsia"/>
                <w:sz w:val="32"/>
                <w:szCs w:val="32"/>
              </w:rPr>
              <w:t>請</w:t>
            </w:r>
            <w:r>
              <w:rPr>
                <w:rFonts w:hAnsi="ＭＳ Ｐ明朝" w:hint="eastAsia"/>
                <w:sz w:val="32"/>
                <w:szCs w:val="32"/>
              </w:rPr>
              <w:t xml:space="preserve">　　</w:t>
            </w:r>
            <w:r w:rsidRPr="000633BF">
              <w:rPr>
                <w:rFonts w:hAnsi="ＭＳ Ｐ明朝" w:hint="eastAsia"/>
                <w:sz w:val="32"/>
                <w:szCs w:val="32"/>
              </w:rPr>
              <w:t>書</w:t>
            </w: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rPr>
          <w:trHeight w:val="563"/>
        </w:trPr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</w:tcPr>
          <w:p w:rsid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岡山県立大学長殿</w:t>
            </w:r>
          </w:p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970D25" w:rsidRPr="000633BF" w:rsidTr="000F365F">
        <w:tc>
          <w:tcPr>
            <w:tcW w:w="284" w:type="dxa"/>
            <w:tcBorders>
              <w:lef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877" w:type="dxa"/>
            <w:gridSpan w:val="2"/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087" w:type="dxa"/>
          </w:tcPr>
          <w:p w:rsidR="00970D25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F365F" w:rsidRPr="000633BF" w:rsidRDefault="000F365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633BF" w:rsidRPr="000633BF" w:rsidRDefault="000633BF" w:rsidP="000633BF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pacing w:val="60"/>
                <w:kern w:val="0"/>
                <w:sz w:val="24"/>
                <w:szCs w:val="24"/>
                <w:fitText w:val="960" w:id="1159387392"/>
              </w:rPr>
              <w:t>研究</w:t>
            </w:r>
            <w:r w:rsidRPr="000633BF">
              <w:rPr>
                <w:rFonts w:hAnsi="ＭＳ Ｐ明朝" w:hint="eastAsia"/>
                <w:kern w:val="0"/>
                <w:sz w:val="24"/>
                <w:szCs w:val="24"/>
                <w:fitText w:val="960" w:id="1159387392"/>
              </w:rPr>
              <w:t>科</w:t>
            </w:r>
          </w:p>
        </w:tc>
        <w:tc>
          <w:tcPr>
            <w:tcW w:w="3255" w:type="dxa"/>
            <w:gridSpan w:val="2"/>
            <w:tcBorders>
              <w:bottom w:val="single" w:sz="8" w:space="0" w:color="auto"/>
            </w:tcBorders>
            <w:vAlign w:val="center"/>
          </w:tcPr>
          <w:p w:rsidR="000633BF" w:rsidRPr="000633BF" w:rsidRDefault="000633BF" w:rsidP="000F365F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970D25" w:rsidRPr="000633BF" w:rsidTr="000F365F">
        <w:tc>
          <w:tcPr>
            <w:tcW w:w="284" w:type="dxa"/>
            <w:tcBorders>
              <w:lef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877" w:type="dxa"/>
            <w:gridSpan w:val="2"/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087" w:type="dxa"/>
          </w:tcPr>
          <w:p w:rsidR="00970D25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F365F" w:rsidRPr="000633BF" w:rsidRDefault="000F365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633BF" w:rsidRPr="000633BF" w:rsidRDefault="000633BF" w:rsidP="000633BF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pacing w:val="240"/>
                <w:kern w:val="0"/>
                <w:sz w:val="24"/>
                <w:szCs w:val="24"/>
                <w:fitText w:val="960" w:id="1159387393"/>
              </w:rPr>
              <w:t>専</w:t>
            </w:r>
            <w:r w:rsidRPr="000633BF">
              <w:rPr>
                <w:rFonts w:hAnsi="ＭＳ Ｐ明朝" w:hint="eastAsia"/>
                <w:kern w:val="0"/>
                <w:sz w:val="24"/>
                <w:szCs w:val="24"/>
                <w:fitText w:val="960" w:id="1159387393"/>
              </w:rPr>
              <w:t>攻</w:t>
            </w:r>
          </w:p>
        </w:tc>
        <w:tc>
          <w:tcPr>
            <w:tcW w:w="325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33BF" w:rsidRPr="000633BF" w:rsidRDefault="000633BF" w:rsidP="000F365F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970D25" w:rsidRPr="000633BF" w:rsidTr="000F365F">
        <w:tc>
          <w:tcPr>
            <w:tcW w:w="284" w:type="dxa"/>
            <w:tcBorders>
              <w:lef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877" w:type="dxa"/>
            <w:gridSpan w:val="2"/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087" w:type="dxa"/>
          </w:tcPr>
          <w:p w:rsidR="00970D25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F365F" w:rsidRPr="000633BF" w:rsidRDefault="000F365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633BF" w:rsidRPr="000633BF" w:rsidRDefault="000633BF" w:rsidP="000633BF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kern w:val="0"/>
                <w:sz w:val="24"/>
                <w:szCs w:val="24"/>
                <w:fitText w:val="960" w:id="1159387648"/>
              </w:rPr>
              <w:t>学籍番号</w:t>
            </w:r>
          </w:p>
        </w:tc>
        <w:tc>
          <w:tcPr>
            <w:tcW w:w="325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33BF" w:rsidRPr="000633BF" w:rsidRDefault="000633BF" w:rsidP="000F365F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970D25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877" w:type="dxa"/>
            <w:gridSpan w:val="2"/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087" w:type="dxa"/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970D25" w:rsidRPr="006C2225" w:rsidRDefault="000633BF" w:rsidP="006C2225">
            <w:pPr>
              <w:ind w:left="0" w:firstLineChars="0" w:firstLine="0"/>
              <w:rPr>
                <w:rFonts w:hAnsi="ＭＳ Ｐ明朝"/>
                <w:sz w:val="18"/>
                <w:szCs w:val="18"/>
              </w:rPr>
            </w:pPr>
            <w:r w:rsidRPr="006C2225">
              <w:rPr>
                <w:rFonts w:hAnsi="ＭＳ Ｐ明朝" w:hint="eastAsia"/>
                <w:spacing w:val="110"/>
                <w:kern w:val="0"/>
                <w:sz w:val="18"/>
                <w:szCs w:val="18"/>
                <w:fitText w:val="960" w:id="1159387649"/>
              </w:rPr>
              <w:t>ふりが</w:t>
            </w:r>
            <w:r w:rsidRPr="006C2225">
              <w:rPr>
                <w:rFonts w:hAnsi="ＭＳ Ｐ明朝" w:hint="eastAsia"/>
                <w:spacing w:val="2"/>
                <w:kern w:val="0"/>
                <w:sz w:val="18"/>
                <w:szCs w:val="18"/>
                <w:fitText w:val="960" w:id="1159387649"/>
              </w:rPr>
              <w:t>な</w:t>
            </w:r>
          </w:p>
        </w:tc>
        <w:tc>
          <w:tcPr>
            <w:tcW w:w="3255" w:type="dxa"/>
            <w:gridSpan w:val="2"/>
            <w:tcBorders>
              <w:top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970D25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877" w:type="dxa"/>
            <w:gridSpan w:val="2"/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087" w:type="dxa"/>
          </w:tcPr>
          <w:p w:rsidR="00970D25" w:rsidRPr="000633BF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633BF" w:rsidRPr="000633BF" w:rsidRDefault="000633BF" w:rsidP="000633BF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pacing w:val="240"/>
                <w:kern w:val="0"/>
                <w:sz w:val="24"/>
                <w:szCs w:val="24"/>
                <w:fitText w:val="960" w:id="1159387650"/>
              </w:rPr>
              <w:t>氏</w:t>
            </w:r>
            <w:r w:rsidRPr="000633BF">
              <w:rPr>
                <w:rFonts w:hAnsi="ＭＳ Ｐ明朝" w:hint="eastAsia"/>
                <w:kern w:val="0"/>
                <w:sz w:val="24"/>
                <w:szCs w:val="24"/>
                <w:fitText w:val="960" w:id="1159387650"/>
              </w:rPr>
              <w:t>名</w:t>
            </w:r>
          </w:p>
        </w:tc>
        <w:tc>
          <w:tcPr>
            <w:tcW w:w="3255" w:type="dxa"/>
            <w:gridSpan w:val="2"/>
            <w:tcBorders>
              <w:bottom w:val="single" w:sz="8" w:space="0" w:color="auto"/>
            </w:tcBorders>
            <w:vAlign w:val="center"/>
          </w:tcPr>
          <w:p w:rsidR="000633BF" w:rsidRPr="000633BF" w:rsidRDefault="000633BF" w:rsidP="000633BF">
            <w:pPr>
              <w:ind w:left="0" w:firstLineChars="0" w:firstLine="0"/>
              <w:jc w:val="right"/>
              <w:rPr>
                <w:rFonts w:hAnsi="ＭＳ Ｐ明朝"/>
                <w:sz w:val="24"/>
                <w:szCs w:val="24"/>
              </w:rPr>
            </w:pPr>
            <w:r>
              <w:rPr>
                <w:rFonts w:hAnsi="ＭＳ Ｐ明朝"/>
                <w:sz w:val="24"/>
                <w:szCs w:val="24"/>
              </w:rPr>
              <w:fldChar w:fldCharType="begin"/>
            </w:r>
            <w:r>
              <w:rPr>
                <w:rFonts w:hAnsi="ＭＳ Ｐ明朝"/>
                <w:sz w:val="24"/>
                <w:szCs w:val="24"/>
              </w:rPr>
              <w:instrText xml:space="preserve"> </w:instrText>
            </w:r>
            <w:r>
              <w:rPr>
                <w:rFonts w:hAnsi="ＭＳ Ｐ明朝" w:hint="eastAsia"/>
                <w:sz w:val="24"/>
                <w:szCs w:val="24"/>
              </w:rPr>
              <w:instrText>eq \o\ac(○,</w:instrText>
            </w:r>
            <w:r w:rsidRPr="000633BF">
              <w:rPr>
                <w:rFonts w:hAnsi="ＭＳ Ｐ明朝" w:hint="eastAsia"/>
                <w:position w:val="3"/>
                <w:sz w:val="16"/>
                <w:szCs w:val="24"/>
              </w:rPr>
              <w:instrText>印</w:instrText>
            </w:r>
            <w:r>
              <w:rPr>
                <w:rFonts w:hAnsi="ＭＳ Ｐ明朝" w:hint="eastAsia"/>
                <w:sz w:val="24"/>
                <w:szCs w:val="24"/>
              </w:rPr>
              <w:instrText>)</w:instrText>
            </w:r>
            <w:r>
              <w:rPr>
                <w:rFonts w:hAnsi="ＭＳ Ｐ明朝"/>
                <w:sz w:val="24"/>
                <w:szCs w:val="24"/>
              </w:rPr>
              <w:fldChar w:fldCharType="end"/>
            </w: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970D25" w:rsidRDefault="00970D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  <w:vAlign w:val="center"/>
          </w:tcPr>
          <w:p w:rsidR="000633BF" w:rsidRDefault="000633BF" w:rsidP="000633BF">
            <w:pPr>
              <w:ind w:left="0" w:firstLineChars="0" w:firstLine="0"/>
              <w:jc w:val="right"/>
              <w:rPr>
                <w:rFonts w:hAnsi="ＭＳ Ｐ明朝"/>
                <w:sz w:val="24"/>
                <w:szCs w:val="24"/>
              </w:rPr>
            </w:pPr>
          </w:p>
          <w:p w:rsidR="000633BF" w:rsidRPr="000633BF" w:rsidRDefault="000633BF" w:rsidP="000633BF">
            <w:pPr>
              <w:ind w:left="0" w:firstLineChars="0" w:firstLine="0"/>
              <w:jc w:val="right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年　　　　　月　　　　　日　生</w:t>
            </w: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</w:tcPr>
          <w:p w:rsid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</w:tcPr>
          <w:p w:rsidR="000633BF" w:rsidRPr="000633BF" w:rsidRDefault="000633BF" w:rsidP="006C2225">
            <w:pPr>
              <w:ind w:left="0" w:firstLineChars="100" w:firstLine="24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岡山県立大学学位規程により、修士の学位を受けたいので、下記の</w:t>
            </w:r>
            <w:r w:rsidRPr="000633BF">
              <w:rPr>
                <w:rFonts w:hAnsi="ＭＳ Ｐ明朝"/>
                <w:sz w:val="24"/>
                <w:szCs w:val="24"/>
              </w:rPr>
              <w:t>とおり関係書類を添え、学位論文を提出します。</w:t>
            </w: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</w:tcPr>
          <w:p w:rsid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修士論文題目</w:t>
            </w: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  <w:tcBorders>
              <w:bottom w:val="single" w:sz="8" w:space="0" w:color="auto"/>
            </w:tcBorders>
          </w:tcPr>
          <w:p w:rsid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  <w:tcBorders>
              <w:top w:val="single" w:sz="8" w:space="0" w:color="auto"/>
            </w:tcBorders>
          </w:tcPr>
          <w:p w:rsid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D539C9" w:rsidRPr="000633BF" w:rsidRDefault="00D539C9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</w:tcPr>
          <w:p w:rsidR="000633BF" w:rsidRPr="000633BF" w:rsidRDefault="000633BF" w:rsidP="000633BF">
            <w:pPr>
              <w:ind w:left="0" w:firstLineChars="0" w:firstLine="0"/>
              <w:jc w:val="center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記</w:t>
            </w: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121" w:type="dxa"/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230" w:type="dxa"/>
            <w:gridSpan w:val="3"/>
          </w:tcPr>
          <w:p w:rsidR="000633BF" w:rsidRPr="000633BF" w:rsidRDefault="000633BF" w:rsidP="0068734C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１</w:t>
            </w:r>
            <w:r w:rsidR="0068734C">
              <w:rPr>
                <w:rFonts w:hAnsi="ＭＳ Ｐ明朝" w:hint="eastAsia"/>
                <w:sz w:val="24"/>
                <w:szCs w:val="24"/>
              </w:rPr>
              <w:t>．</w:t>
            </w:r>
            <w:r w:rsidRPr="000633BF">
              <w:rPr>
                <w:rFonts w:hAnsi="ＭＳ Ｐ明朝" w:hint="eastAsia"/>
                <w:sz w:val="24"/>
                <w:szCs w:val="24"/>
              </w:rPr>
              <w:t xml:space="preserve">　</w:t>
            </w:r>
            <w:r w:rsidRPr="006C2225">
              <w:rPr>
                <w:rFonts w:hAnsi="ＭＳ Ｐ明朝" w:hint="eastAsia"/>
                <w:kern w:val="0"/>
                <w:sz w:val="24"/>
                <w:szCs w:val="24"/>
                <w:fitText w:val="960" w:id="1159390465"/>
              </w:rPr>
              <w:t>論文要旨</w:t>
            </w:r>
          </w:p>
        </w:tc>
        <w:tc>
          <w:tcPr>
            <w:tcW w:w="3294" w:type="dxa"/>
            <w:gridSpan w:val="2"/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1部</w:t>
            </w:r>
          </w:p>
        </w:tc>
        <w:tc>
          <w:tcPr>
            <w:tcW w:w="850" w:type="dxa"/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0633BF" w:rsidRPr="000633BF" w:rsidTr="006C2225">
        <w:tc>
          <w:tcPr>
            <w:tcW w:w="284" w:type="dxa"/>
            <w:tcBorders>
              <w:left w:val="single" w:sz="8" w:space="0" w:color="auto"/>
            </w:tcBorders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121" w:type="dxa"/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230" w:type="dxa"/>
            <w:gridSpan w:val="3"/>
          </w:tcPr>
          <w:p w:rsidR="000633BF" w:rsidRPr="000633BF" w:rsidRDefault="000633BF" w:rsidP="0068734C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２</w:t>
            </w:r>
            <w:r w:rsidR="0068734C">
              <w:rPr>
                <w:rFonts w:hAnsi="ＭＳ Ｐ明朝" w:hint="eastAsia"/>
                <w:sz w:val="24"/>
                <w:szCs w:val="24"/>
              </w:rPr>
              <w:t>．</w:t>
            </w:r>
            <w:r w:rsidRPr="000633BF">
              <w:rPr>
                <w:rFonts w:hAnsi="ＭＳ Ｐ明朝" w:hint="eastAsia"/>
                <w:sz w:val="24"/>
                <w:szCs w:val="24"/>
              </w:rPr>
              <w:t xml:space="preserve">　</w:t>
            </w:r>
            <w:r w:rsidR="0039403B">
              <w:rPr>
                <w:rFonts w:hAnsi="ＭＳ Ｐ明朝" w:hint="eastAsia"/>
                <w:sz w:val="24"/>
                <w:szCs w:val="24"/>
              </w:rPr>
              <w:t>学位論文</w:t>
            </w:r>
          </w:p>
        </w:tc>
        <w:tc>
          <w:tcPr>
            <w:tcW w:w="3294" w:type="dxa"/>
            <w:gridSpan w:val="2"/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  <w:r w:rsidRPr="000633BF">
              <w:rPr>
                <w:rFonts w:hAnsi="ＭＳ Ｐ明朝" w:hint="eastAsia"/>
                <w:sz w:val="24"/>
                <w:szCs w:val="24"/>
              </w:rPr>
              <w:t>3部</w:t>
            </w:r>
            <w:r>
              <w:rPr>
                <w:rFonts w:hAnsi="ＭＳ Ｐ明朝" w:hint="eastAsia"/>
                <w:sz w:val="24"/>
                <w:szCs w:val="24"/>
              </w:rPr>
              <w:t xml:space="preserve">　（</w:t>
            </w:r>
            <w:r w:rsidRPr="000633BF">
              <w:rPr>
                <w:rFonts w:hAnsi="ＭＳ Ｐ明朝" w:hint="eastAsia"/>
                <w:sz w:val="24"/>
                <w:szCs w:val="24"/>
              </w:rPr>
              <w:t>内２部はコピーでも可</w:t>
            </w:r>
            <w:r>
              <w:rPr>
                <w:rFonts w:hAnsi="ＭＳ Ｐ明朝" w:hint="eastAsia"/>
                <w:sz w:val="24"/>
                <w:szCs w:val="24"/>
              </w:rPr>
              <w:t>）</w:t>
            </w:r>
          </w:p>
        </w:tc>
        <w:tc>
          <w:tcPr>
            <w:tcW w:w="850" w:type="dxa"/>
          </w:tcPr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right w:val="single" w:sz="8" w:space="0" w:color="auto"/>
            </w:tcBorders>
          </w:tcPr>
          <w:p w:rsid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  <w:p w:rsidR="000633BF" w:rsidRPr="000633BF" w:rsidRDefault="000633BF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  <w:tr w:rsidR="006C2225" w:rsidRPr="000633BF" w:rsidTr="00AA418D">
        <w:tc>
          <w:tcPr>
            <w:tcW w:w="284" w:type="dxa"/>
            <w:tcBorders>
              <w:left w:val="single" w:sz="8" w:space="0" w:color="auto"/>
              <w:bottom w:val="single" w:sz="8" w:space="0" w:color="auto"/>
            </w:tcBorders>
          </w:tcPr>
          <w:p w:rsidR="006C2225" w:rsidRPr="000633BF" w:rsidRDefault="006C22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8495" w:type="dxa"/>
            <w:gridSpan w:val="7"/>
            <w:tcBorders>
              <w:bottom w:val="single" w:sz="8" w:space="0" w:color="auto"/>
            </w:tcBorders>
          </w:tcPr>
          <w:p w:rsidR="006C2225" w:rsidRPr="000633BF" w:rsidRDefault="006C22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  <w:tc>
          <w:tcPr>
            <w:tcW w:w="276" w:type="dxa"/>
            <w:tcBorders>
              <w:bottom w:val="single" w:sz="8" w:space="0" w:color="auto"/>
              <w:right w:val="single" w:sz="8" w:space="0" w:color="auto"/>
            </w:tcBorders>
          </w:tcPr>
          <w:p w:rsidR="006C2225" w:rsidRPr="000633BF" w:rsidRDefault="006C2225" w:rsidP="007B0C24">
            <w:pPr>
              <w:ind w:left="0" w:firstLineChars="0" w:firstLine="0"/>
              <w:rPr>
                <w:rFonts w:hAnsi="ＭＳ Ｐ明朝"/>
                <w:sz w:val="24"/>
                <w:szCs w:val="24"/>
              </w:rPr>
            </w:pPr>
          </w:p>
        </w:tc>
      </w:tr>
    </w:tbl>
    <w:p w:rsidR="00810CF6" w:rsidRPr="00DA196C" w:rsidRDefault="00810CF6" w:rsidP="00DA196C">
      <w:pPr>
        <w:ind w:left="210" w:hanging="210"/>
      </w:pPr>
    </w:p>
    <w:sectPr w:rsidR="00810CF6" w:rsidRPr="00DA196C" w:rsidSect="00DA1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134" w:left="1418" w:header="851" w:footer="992" w:gutter="0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2F4C" w:rsidRDefault="00842F4C" w:rsidP="0068734C">
      <w:pPr>
        <w:ind w:left="210" w:hanging="210"/>
      </w:pPr>
      <w:r>
        <w:separator/>
      </w:r>
    </w:p>
  </w:endnote>
  <w:endnote w:type="continuationSeparator" w:id="0">
    <w:p w:rsidR="00842F4C" w:rsidRDefault="00842F4C" w:rsidP="0068734C">
      <w:pPr>
        <w:ind w:left="210" w:hanging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196C" w:rsidRDefault="00DA196C">
    <w:pPr>
      <w:pStyle w:val="a9"/>
      <w:ind w:left="210" w:hanging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196C" w:rsidRDefault="00DA196C">
    <w:pPr>
      <w:pStyle w:val="a9"/>
      <w:ind w:left="210" w:hanging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196C" w:rsidRDefault="00DA196C">
    <w:pPr>
      <w:pStyle w:val="a9"/>
      <w:ind w:left="210" w:hanging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2F4C" w:rsidRDefault="00842F4C" w:rsidP="0068734C">
      <w:pPr>
        <w:ind w:left="210" w:hanging="210"/>
      </w:pPr>
      <w:r>
        <w:separator/>
      </w:r>
    </w:p>
  </w:footnote>
  <w:footnote w:type="continuationSeparator" w:id="0">
    <w:p w:rsidR="00842F4C" w:rsidRDefault="00842F4C" w:rsidP="0068734C">
      <w:pPr>
        <w:ind w:left="210" w:hanging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196C" w:rsidRDefault="00DA196C">
    <w:pPr>
      <w:pStyle w:val="a7"/>
      <w:ind w:left="210" w:hanging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196C" w:rsidRDefault="00DA196C">
    <w:pPr>
      <w:pStyle w:val="a7"/>
      <w:ind w:left="210" w:hanging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196C" w:rsidRDefault="00DA196C">
    <w:pPr>
      <w:pStyle w:val="a7"/>
      <w:ind w:left="210" w:hanging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438B4"/>
    <w:multiLevelType w:val="hybridMultilevel"/>
    <w:tmpl w:val="2876AF3E"/>
    <w:lvl w:ilvl="0" w:tplc="9446EBD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354C5918"/>
    <w:multiLevelType w:val="hybridMultilevel"/>
    <w:tmpl w:val="291699D8"/>
    <w:lvl w:ilvl="0" w:tplc="FE2453A4">
      <w:start w:val="1"/>
      <w:numFmt w:val="decimal"/>
      <w:lvlText w:val="(%1)"/>
      <w:lvlJc w:val="left"/>
      <w:pPr>
        <w:ind w:left="480" w:hanging="3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7" w:tentative="1">
      <w:start w:val="1"/>
      <w:numFmt w:val="aiueoFullWidth"/>
      <w:lvlText w:val="(%5)"/>
      <w:lvlJc w:val="left"/>
      <w:pPr>
        <w:ind w:left="22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7" w:tentative="1">
      <w:start w:val="1"/>
      <w:numFmt w:val="aiueoFullWidth"/>
      <w:lvlText w:val="(%8)"/>
      <w:lvlJc w:val="left"/>
      <w:pPr>
        <w:ind w:left="34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0" w:hanging="420"/>
      </w:pPr>
    </w:lvl>
  </w:abstractNum>
  <w:abstractNum w:abstractNumId="2" w15:restartNumberingAfterBreak="0">
    <w:nsid w:val="3A2C77FD"/>
    <w:multiLevelType w:val="hybridMultilevel"/>
    <w:tmpl w:val="0868D34E"/>
    <w:lvl w:ilvl="0" w:tplc="9446EBD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52D16297"/>
    <w:multiLevelType w:val="hybridMultilevel"/>
    <w:tmpl w:val="2876AF3E"/>
    <w:lvl w:ilvl="0" w:tplc="9446EBD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728D53D3"/>
    <w:multiLevelType w:val="hybridMultilevel"/>
    <w:tmpl w:val="CB54C8E6"/>
    <w:lvl w:ilvl="0" w:tplc="F416BBB0">
      <w:start w:val="1"/>
      <w:numFmt w:val="decimal"/>
      <w:lvlText w:val="(%1)"/>
      <w:lvlJc w:val="left"/>
      <w:pPr>
        <w:ind w:left="480" w:hanging="3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7" w:tentative="1">
      <w:start w:val="1"/>
      <w:numFmt w:val="aiueoFullWidth"/>
      <w:lvlText w:val="(%5)"/>
      <w:lvlJc w:val="left"/>
      <w:pPr>
        <w:ind w:left="22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7" w:tentative="1">
      <w:start w:val="1"/>
      <w:numFmt w:val="aiueoFullWidth"/>
      <w:lvlText w:val="(%8)"/>
      <w:lvlJc w:val="left"/>
      <w:pPr>
        <w:ind w:left="34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attachedTemplate r:id="rId1"/>
  <w:defaultTabStop w:val="840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24"/>
    <w:rsid w:val="00012164"/>
    <w:rsid w:val="0005356D"/>
    <w:rsid w:val="000633BF"/>
    <w:rsid w:val="000671E2"/>
    <w:rsid w:val="000C1CE5"/>
    <w:rsid w:val="000D65C9"/>
    <w:rsid w:val="000F365F"/>
    <w:rsid w:val="00110900"/>
    <w:rsid w:val="00124F7C"/>
    <w:rsid w:val="0013062A"/>
    <w:rsid w:val="001C2AC2"/>
    <w:rsid w:val="001C3F62"/>
    <w:rsid w:val="0024273E"/>
    <w:rsid w:val="002D2C2E"/>
    <w:rsid w:val="0039403B"/>
    <w:rsid w:val="003B199C"/>
    <w:rsid w:val="00404807"/>
    <w:rsid w:val="00407AAD"/>
    <w:rsid w:val="00484987"/>
    <w:rsid w:val="005457FA"/>
    <w:rsid w:val="00627A84"/>
    <w:rsid w:val="0068734C"/>
    <w:rsid w:val="00696916"/>
    <w:rsid w:val="006B6CD6"/>
    <w:rsid w:val="006C2225"/>
    <w:rsid w:val="007B0C24"/>
    <w:rsid w:val="00810CF6"/>
    <w:rsid w:val="00842F4C"/>
    <w:rsid w:val="00900758"/>
    <w:rsid w:val="009363DA"/>
    <w:rsid w:val="00964182"/>
    <w:rsid w:val="00970D25"/>
    <w:rsid w:val="009734FE"/>
    <w:rsid w:val="009877B8"/>
    <w:rsid w:val="009C7131"/>
    <w:rsid w:val="00A5693B"/>
    <w:rsid w:val="00A61603"/>
    <w:rsid w:val="00AB06AC"/>
    <w:rsid w:val="00AE42DE"/>
    <w:rsid w:val="00AF39AA"/>
    <w:rsid w:val="00B5686D"/>
    <w:rsid w:val="00B67EA9"/>
    <w:rsid w:val="00B9562C"/>
    <w:rsid w:val="00BA3F82"/>
    <w:rsid w:val="00BC7E61"/>
    <w:rsid w:val="00C51D5C"/>
    <w:rsid w:val="00CD4F4F"/>
    <w:rsid w:val="00D0089B"/>
    <w:rsid w:val="00D026B7"/>
    <w:rsid w:val="00D4434D"/>
    <w:rsid w:val="00D539C9"/>
    <w:rsid w:val="00DA196C"/>
    <w:rsid w:val="00E57DCA"/>
    <w:rsid w:val="00E81C36"/>
    <w:rsid w:val="00E83642"/>
    <w:rsid w:val="00F37710"/>
    <w:rsid w:val="00F43C4F"/>
    <w:rsid w:val="00F547AB"/>
    <w:rsid w:val="00F65070"/>
    <w:rsid w:val="00F9118C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86F584"/>
  <w15:chartTrackingRefBased/>
  <w15:docId w15:val="{D09E8BAC-B6EE-4075-8511-D02275A4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6AC"/>
    <w:pPr>
      <w:widowControl w:val="0"/>
      <w:ind w:left="100" w:hangingChars="100" w:hanging="100"/>
      <w:jc w:val="both"/>
    </w:pPr>
    <w:rPr>
      <w:rFonts w:ascii="ＭＳ Ｐ明朝" w:eastAsia="ＭＳ Ｐ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06AC"/>
    <w:pPr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a4">
    <w:name w:val="表題 (文字)"/>
    <w:basedOn w:val="a0"/>
    <w:link w:val="a3"/>
    <w:uiPriority w:val="10"/>
    <w:rsid w:val="00AB06AC"/>
    <w:rPr>
      <w:rFonts w:ascii="ＭＳ Ｐ明朝" w:eastAsia="ＭＳ Ｐ明朝" w:hAnsiTheme="majorHAnsi" w:cstheme="majorBidi"/>
      <w:b/>
      <w:sz w:val="24"/>
      <w:szCs w:val="32"/>
    </w:rPr>
  </w:style>
  <w:style w:type="paragraph" w:styleId="a5">
    <w:name w:val="List Paragraph"/>
    <w:basedOn w:val="a"/>
    <w:uiPriority w:val="34"/>
    <w:qFormat/>
    <w:rsid w:val="00AB06AC"/>
    <w:pPr>
      <w:ind w:leftChars="400" w:left="840"/>
    </w:pPr>
  </w:style>
  <w:style w:type="table" w:styleId="a6">
    <w:name w:val="Table Grid"/>
    <w:basedOn w:val="a1"/>
    <w:uiPriority w:val="59"/>
    <w:rsid w:val="00970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8734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68734C"/>
    <w:rPr>
      <w:rFonts w:ascii="ＭＳ Ｐ明朝" w:eastAsia="ＭＳ Ｐ明朝"/>
    </w:rPr>
  </w:style>
  <w:style w:type="paragraph" w:styleId="a9">
    <w:name w:val="footer"/>
    <w:basedOn w:val="a"/>
    <w:link w:val="aa"/>
    <w:uiPriority w:val="99"/>
    <w:unhideWhenUsed/>
    <w:rsid w:val="0068734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68734C"/>
    <w:rPr>
      <w:rFonts w:ascii="ＭＳ Ｐ明朝" w:eastAsia="ＭＳ Ｐ明朝"/>
    </w:rPr>
  </w:style>
  <w:style w:type="paragraph" w:styleId="ab">
    <w:name w:val="Balloon Text"/>
    <w:basedOn w:val="a"/>
    <w:link w:val="ac"/>
    <w:uiPriority w:val="99"/>
    <w:semiHidden/>
    <w:unhideWhenUsed/>
    <w:rsid w:val="004849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4849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ocuments\Office%20&#12398;&#12459;&#12473;&#12479;&#12512;%20&#12486;&#12531;&#12503;&#12524;&#12540;&#12488;\&#20491;&#20154;&#25991;&#26360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J:\Documents\Office のカスタム テンプレート\個人文書.dotx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sakaki</dc:creator>
  <cp:keywords/>
  <dc:description/>
  <cp:lastModifiedBy>大久保 賢祐</cp:lastModifiedBy>
  <cp:revision>9</cp:revision>
  <cp:lastPrinted>2016-07-07T03:20:00Z</cp:lastPrinted>
  <dcterms:created xsi:type="dcterms:W3CDTF">2016-09-29T00:02:00Z</dcterms:created>
  <dcterms:modified xsi:type="dcterms:W3CDTF">2020-11-20T11:52:00Z</dcterms:modified>
</cp:coreProperties>
</file>